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CE1E9" w14:textId="77777777" w:rsidR="00966DCD" w:rsidRDefault="00966DCD" w:rsidP="00966DCD">
      <w:r>
        <w:t xml:space="preserve">import </w:t>
      </w:r>
      <w:proofErr w:type="spellStart"/>
      <w:r>
        <w:t>scapy.all</w:t>
      </w:r>
      <w:proofErr w:type="spellEnd"/>
      <w:r>
        <w:t xml:space="preserve"> as </w:t>
      </w:r>
      <w:proofErr w:type="spellStart"/>
      <w:r>
        <w:t>scapy</w:t>
      </w:r>
      <w:proofErr w:type="spellEnd"/>
    </w:p>
    <w:p w14:paraId="6C135E31" w14:textId="77777777" w:rsidR="00966DCD" w:rsidRDefault="00966DCD" w:rsidP="00966DCD">
      <w:r>
        <w:t>import sqlite3</w:t>
      </w:r>
    </w:p>
    <w:p w14:paraId="3E1160A2" w14:textId="77777777" w:rsidR="00966DCD" w:rsidRDefault="00966DCD" w:rsidP="00966DCD">
      <w:r>
        <w:t>import re</w:t>
      </w:r>
    </w:p>
    <w:p w14:paraId="3BB4F0CE" w14:textId="77777777" w:rsidR="00966DCD" w:rsidRDefault="00966DCD" w:rsidP="00966DCD">
      <w:r>
        <w:t>from datetime import datetime</w:t>
      </w:r>
    </w:p>
    <w:p w14:paraId="2786F364" w14:textId="77777777" w:rsidR="00966DCD" w:rsidRDefault="00966DCD" w:rsidP="00966DCD">
      <w:proofErr w:type="gramStart"/>
      <w:r>
        <w:t>import</w:t>
      </w:r>
      <w:proofErr w:type="gramEnd"/>
      <w:r>
        <w:t xml:space="preserve"> threading</w:t>
      </w:r>
    </w:p>
    <w:p w14:paraId="7F341406" w14:textId="77777777" w:rsidR="00966DCD" w:rsidRDefault="00966DCD" w:rsidP="00966DCD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BF11C13" w14:textId="77777777" w:rsidR="00966DCD" w:rsidRDefault="00966DCD" w:rsidP="00966DCD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scrolledtext</w:t>
      </w:r>
      <w:proofErr w:type="spellEnd"/>
    </w:p>
    <w:p w14:paraId="3BCEBBFA" w14:textId="77777777" w:rsidR="00966DCD" w:rsidRDefault="00966DCD" w:rsidP="00966DCD"/>
    <w:p w14:paraId="050E2CB5" w14:textId="77777777" w:rsidR="00966DCD" w:rsidRDefault="00966DCD" w:rsidP="00966DCD">
      <w:r>
        <w:t xml:space="preserve">def </w:t>
      </w:r>
      <w:proofErr w:type="spellStart"/>
      <w:r>
        <w:t>setup_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0BD5C8CA" w14:textId="77777777" w:rsidR="00966DCD" w:rsidRDefault="00966DCD" w:rsidP="00966DCD">
      <w:r>
        <w:t xml:space="preserve">    conn = sqlite3.connect('</w:t>
      </w:r>
      <w:proofErr w:type="spellStart"/>
      <w:r>
        <w:t>ids.db</w:t>
      </w:r>
      <w:proofErr w:type="spellEnd"/>
      <w:r>
        <w:t xml:space="preserve">', </w:t>
      </w:r>
      <w:proofErr w:type="spellStart"/>
      <w:r>
        <w:t>check_same_thread</w:t>
      </w:r>
      <w:proofErr w:type="spellEnd"/>
      <w:r>
        <w:t>=False)</w:t>
      </w:r>
    </w:p>
    <w:p w14:paraId="2384A73B" w14:textId="77777777" w:rsidR="00966DCD" w:rsidRDefault="00966DCD" w:rsidP="00966DCD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3103E9A" w14:textId="77777777" w:rsidR="00966DCD" w:rsidRDefault="00966DCD" w:rsidP="00966DCD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rules (</w:t>
      </w:r>
    </w:p>
    <w:p w14:paraId="113E6E51" w14:textId="77777777" w:rsidR="00966DCD" w:rsidRDefault="00966DCD" w:rsidP="00966DCD">
      <w:r>
        <w:t xml:space="preserve">                        id INTEGER PRIMARY KEY,</w:t>
      </w:r>
    </w:p>
    <w:p w14:paraId="231AE122" w14:textId="77777777" w:rsidR="00966DCD" w:rsidRDefault="00966DCD" w:rsidP="00966DCD">
      <w:r>
        <w:t xml:space="preserve">                        </w:t>
      </w:r>
      <w:proofErr w:type="spellStart"/>
      <w:r>
        <w:t>rule_name</w:t>
      </w:r>
      <w:proofErr w:type="spellEnd"/>
      <w:r>
        <w:t xml:space="preserve"> TEXT,</w:t>
      </w:r>
    </w:p>
    <w:p w14:paraId="593BA8AC" w14:textId="77777777" w:rsidR="00966DCD" w:rsidRDefault="00966DCD" w:rsidP="00966DCD">
      <w:r>
        <w:t xml:space="preserve">                        pattern TEXT,</w:t>
      </w:r>
    </w:p>
    <w:p w14:paraId="60C2A7B9" w14:textId="77777777" w:rsidR="00966DCD" w:rsidRDefault="00966DCD" w:rsidP="00966DCD">
      <w:r>
        <w:t xml:space="preserve">                        action TEXT</w:t>
      </w:r>
    </w:p>
    <w:p w14:paraId="26A94ADC" w14:textId="77777777" w:rsidR="00966DCD" w:rsidRDefault="00966DCD" w:rsidP="00966DCD">
      <w:r>
        <w:t xml:space="preserve">                    )''')</w:t>
      </w:r>
    </w:p>
    <w:p w14:paraId="47A9ADEB" w14:textId="77777777" w:rsidR="00966DCD" w:rsidRDefault="00966DCD" w:rsidP="00966DCD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logs (</w:t>
      </w:r>
    </w:p>
    <w:p w14:paraId="5381DB99" w14:textId="77777777" w:rsidR="00966DCD" w:rsidRDefault="00966DCD" w:rsidP="00966DCD">
      <w:r>
        <w:t xml:space="preserve">                        id INTEGER PRIMARY KEY,</w:t>
      </w:r>
    </w:p>
    <w:p w14:paraId="37D26482" w14:textId="77777777" w:rsidR="00966DCD" w:rsidRDefault="00966DCD" w:rsidP="00966DCD">
      <w:r>
        <w:t xml:space="preserve">                        timestamp TEXT,</w:t>
      </w:r>
    </w:p>
    <w:p w14:paraId="1D66A698" w14:textId="77777777" w:rsidR="00966DCD" w:rsidRDefault="00966DCD" w:rsidP="00966DCD">
      <w:r>
        <w:t xml:space="preserve">                        </w:t>
      </w:r>
      <w:proofErr w:type="spellStart"/>
      <w:r>
        <w:t>source_ip</w:t>
      </w:r>
      <w:proofErr w:type="spellEnd"/>
      <w:r>
        <w:t xml:space="preserve"> TEXT,</w:t>
      </w:r>
    </w:p>
    <w:p w14:paraId="0611E71F" w14:textId="77777777" w:rsidR="00966DCD" w:rsidRDefault="00966DCD" w:rsidP="00966DCD">
      <w:r>
        <w:t xml:space="preserve">                        </w:t>
      </w:r>
      <w:proofErr w:type="spellStart"/>
      <w:r>
        <w:t>destination_ip</w:t>
      </w:r>
      <w:proofErr w:type="spellEnd"/>
      <w:r>
        <w:t xml:space="preserve"> TEXT,</w:t>
      </w:r>
    </w:p>
    <w:p w14:paraId="77DC31D4" w14:textId="77777777" w:rsidR="00966DCD" w:rsidRDefault="00966DCD" w:rsidP="00966DCD">
      <w:r>
        <w:t xml:space="preserve">                        protocol TEXT,</w:t>
      </w:r>
    </w:p>
    <w:p w14:paraId="55707A3D" w14:textId="77777777" w:rsidR="00966DCD" w:rsidRDefault="00966DCD" w:rsidP="00966DCD">
      <w:r>
        <w:t xml:space="preserve">                        message TEXT</w:t>
      </w:r>
    </w:p>
    <w:p w14:paraId="570E6979" w14:textId="77777777" w:rsidR="00966DCD" w:rsidRDefault="00966DCD" w:rsidP="00966DCD">
      <w:r>
        <w:t xml:space="preserve">                    )''')</w:t>
      </w:r>
    </w:p>
    <w:p w14:paraId="5EF135B3" w14:textId="77777777" w:rsidR="00966DCD" w:rsidRDefault="00966DCD" w:rsidP="00966DCD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6A5FFB2" w14:textId="77777777" w:rsidR="00966DCD" w:rsidRDefault="00966DCD" w:rsidP="00966DCD">
      <w:r>
        <w:t xml:space="preserve">    return </w:t>
      </w:r>
      <w:proofErr w:type="gramStart"/>
      <w:r>
        <w:t>conn</w:t>
      </w:r>
      <w:proofErr w:type="gramEnd"/>
    </w:p>
    <w:p w14:paraId="094F508B" w14:textId="77777777" w:rsidR="00966DCD" w:rsidRDefault="00966DCD" w:rsidP="00966DCD"/>
    <w:p w14:paraId="42D1A828" w14:textId="77777777" w:rsidR="00966DCD" w:rsidRDefault="00966DCD" w:rsidP="00966DCD">
      <w:r>
        <w:t xml:space="preserve">def </w:t>
      </w:r>
      <w:proofErr w:type="spellStart"/>
      <w:r>
        <w:t>add_</w:t>
      </w:r>
      <w:proofErr w:type="gramStart"/>
      <w:r>
        <w:t>rule</w:t>
      </w:r>
      <w:proofErr w:type="spellEnd"/>
      <w:r>
        <w:t>(conn</w:t>
      </w:r>
      <w:proofErr w:type="gramEnd"/>
      <w:r>
        <w:t xml:space="preserve">, </w:t>
      </w:r>
      <w:proofErr w:type="spellStart"/>
      <w:r>
        <w:t>rule_name</w:t>
      </w:r>
      <w:proofErr w:type="spellEnd"/>
      <w:r>
        <w:t>, pattern, action):</w:t>
      </w:r>
    </w:p>
    <w:p w14:paraId="002CE133" w14:textId="77777777" w:rsidR="00966DCD" w:rsidRDefault="00966DCD" w:rsidP="00966DCD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4C80CC3" w14:textId="77777777" w:rsidR="00966DCD" w:rsidRDefault="00966DCD" w:rsidP="00966DCD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INTO rules (</w:t>
      </w:r>
      <w:proofErr w:type="spellStart"/>
      <w:r>
        <w:t>rule_name</w:t>
      </w:r>
      <w:proofErr w:type="spellEnd"/>
      <w:r>
        <w:t>, pattern, action) VALUES (?, ?, ?)",</w:t>
      </w:r>
    </w:p>
    <w:p w14:paraId="199E6744" w14:textId="77777777" w:rsidR="00966DCD" w:rsidRDefault="00966DCD" w:rsidP="00966DCD">
      <w:r>
        <w:t xml:space="preserve">                  (</w:t>
      </w:r>
      <w:proofErr w:type="spellStart"/>
      <w:r>
        <w:t>rule_name</w:t>
      </w:r>
      <w:proofErr w:type="spellEnd"/>
      <w:r>
        <w:t>, pattern, action))</w:t>
      </w:r>
    </w:p>
    <w:p w14:paraId="6CEC5612" w14:textId="77777777" w:rsidR="00966DCD" w:rsidRDefault="00966DCD" w:rsidP="00966DCD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1AEDD7C" w14:textId="77777777" w:rsidR="00966DCD" w:rsidRDefault="00966DCD" w:rsidP="00966DCD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("Success", </w:t>
      </w:r>
      <w:proofErr w:type="spellStart"/>
      <w:r>
        <w:t>f"</w:t>
      </w:r>
      <w:proofErr w:type="gramStart"/>
      <w:r>
        <w:t>Rule</w:t>
      </w:r>
      <w:proofErr w:type="spellEnd"/>
      <w:r>
        <w:t xml:space="preserve"> '{</w:t>
      </w:r>
      <w:proofErr w:type="spellStart"/>
      <w:proofErr w:type="gramEnd"/>
      <w:r>
        <w:t>rule_name</w:t>
      </w:r>
      <w:proofErr w:type="spellEnd"/>
      <w:r>
        <w:t>}' added successfully.")</w:t>
      </w:r>
    </w:p>
    <w:p w14:paraId="6C73BC14" w14:textId="77777777" w:rsidR="00966DCD" w:rsidRDefault="00966DCD" w:rsidP="00966DCD"/>
    <w:p w14:paraId="2F0349E5" w14:textId="77777777" w:rsidR="00966DCD" w:rsidRDefault="00966DCD" w:rsidP="00966DCD">
      <w:r>
        <w:t xml:space="preserve">def </w:t>
      </w:r>
      <w:proofErr w:type="spellStart"/>
      <w:r>
        <w:t>log_</w:t>
      </w:r>
      <w:proofErr w:type="gramStart"/>
      <w:r>
        <w:t>event</w:t>
      </w:r>
      <w:proofErr w:type="spellEnd"/>
      <w:r>
        <w:t>(conn</w:t>
      </w:r>
      <w:proofErr w:type="gramEnd"/>
      <w:r>
        <w:t xml:space="preserve">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protocol, message, </w:t>
      </w:r>
      <w:proofErr w:type="spellStart"/>
      <w:r>
        <w:t>app_instance</w:t>
      </w:r>
      <w:proofErr w:type="spellEnd"/>
      <w:r>
        <w:t>):</w:t>
      </w:r>
    </w:p>
    <w:p w14:paraId="2C36AF22" w14:textId="77777777" w:rsidR="00966DCD" w:rsidRDefault="00966DCD" w:rsidP="00966DCD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8E97621" w14:textId="77777777" w:rsidR="00966DCD" w:rsidRDefault="00966DCD" w:rsidP="00966DCD">
      <w:r>
        <w:t xml:space="preserve">    timestamp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3F65B478" w14:textId="77777777" w:rsidR="00966DCD" w:rsidRDefault="00966DCD" w:rsidP="00966DCD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logs (timestamp,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>, protocol, message) VALUES (?, ?, ?, ?, ?)",</w:t>
      </w:r>
    </w:p>
    <w:p w14:paraId="3BC92953" w14:textId="77777777" w:rsidR="00966DCD" w:rsidRDefault="00966DCD" w:rsidP="00966DCD">
      <w:r>
        <w:t xml:space="preserve">                  (timestamp,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>, protocol, message))</w:t>
      </w:r>
    </w:p>
    <w:p w14:paraId="2F4324CD" w14:textId="77777777" w:rsidR="00966DCD" w:rsidRDefault="00966DCD" w:rsidP="00966DCD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DE7A989" w14:textId="77777777" w:rsidR="00966DCD" w:rsidRDefault="00966DCD" w:rsidP="00966DCD">
      <w:r>
        <w:t xml:space="preserve">    </w:t>
      </w:r>
      <w:proofErr w:type="spellStart"/>
      <w:r>
        <w:t>app_</w:t>
      </w:r>
      <w:proofErr w:type="gramStart"/>
      <w:r>
        <w:t>instance.update</w:t>
      </w:r>
      <w:proofErr w:type="gramEnd"/>
      <w:r>
        <w:t>_logs_display</w:t>
      </w:r>
      <w:proofErr w:type="spellEnd"/>
      <w:r>
        <w:t>()</w:t>
      </w:r>
    </w:p>
    <w:p w14:paraId="7B5FB72C" w14:textId="77777777" w:rsidR="00966DCD" w:rsidRDefault="00966DCD" w:rsidP="00966DCD"/>
    <w:p w14:paraId="2202FAFD" w14:textId="77777777" w:rsidR="00966DCD" w:rsidRDefault="00966DCD" w:rsidP="00966DCD">
      <w:r>
        <w:t xml:space="preserve">def </w:t>
      </w:r>
      <w:proofErr w:type="spellStart"/>
      <w:r>
        <w:t>analyze_</w:t>
      </w:r>
      <w:proofErr w:type="gramStart"/>
      <w:r>
        <w:t>packet</w:t>
      </w:r>
      <w:proofErr w:type="spellEnd"/>
      <w:r>
        <w:t>(</w:t>
      </w:r>
      <w:proofErr w:type="gramEnd"/>
      <w:r>
        <w:t xml:space="preserve">packet, </w:t>
      </w:r>
      <w:proofErr w:type="gramStart"/>
      <w:r>
        <w:t>conn</w:t>
      </w:r>
      <w:proofErr w:type="gramEnd"/>
      <w:r>
        <w:t xml:space="preserve">, </w:t>
      </w:r>
      <w:proofErr w:type="spellStart"/>
      <w:r>
        <w:t>app_instance</w:t>
      </w:r>
      <w:proofErr w:type="spellEnd"/>
      <w:r>
        <w:t>):</w:t>
      </w:r>
    </w:p>
    <w:p w14:paraId="676373E1" w14:textId="77777777" w:rsidR="00966DCD" w:rsidRDefault="00966DCD" w:rsidP="00966DCD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>(</w:t>
      </w:r>
      <w:proofErr w:type="spellStart"/>
      <w:r>
        <w:t>scapy.IP</w:t>
      </w:r>
      <w:proofErr w:type="spellEnd"/>
      <w:r>
        <w:t>):</w:t>
      </w:r>
    </w:p>
    <w:p w14:paraId="6D6172E0" w14:textId="77777777" w:rsidR="00966DCD" w:rsidRDefault="00966DCD" w:rsidP="00966DCD">
      <w:r>
        <w:t xml:space="preserve">        </w:t>
      </w:r>
      <w:proofErr w:type="spellStart"/>
      <w:r>
        <w:t>source_ip</w:t>
      </w:r>
      <w:proofErr w:type="spellEnd"/>
      <w:r>
        <w:t xml:space="preserve"> = packet[</w:t>
      </w:r>
      <w:proofErr w:type="spellStart"/>
      <w:proofErr w:type="gramStart"/>
      <w:r>
        <w:t>scapy.IP</w:t>
      </w:r>
      <w:proofErr w:type="spellEnd"/>
      <w:proofErr w:type="gramEnd"/>
      <w:r>
        <w:t>].</w:t>
      </w:r>
      <w:proofErr w:type="spellStart"/>
      <w:r>
        <w:t>src</w:t>
      </w:r>
      <w:proofErr w:type="spellEnd"/>
    </w:p>
    <w:p w14:paraId="4E80EA0B" w14:textId="77777777" w:rsidR="00966DCD" w:rsidRDefault="00966DCD" w:rsidP="00966DCD">
      <w:r>
        <w:t xml:space="preserve">        </w:t>
      </w:r>
      <w:proofErr w:type="spellStart"/>
      <w:r>
        <w:t>destination_ip</w:t>
      </w:r>
      <w:proofErr w:type="spellEnd"/>
      <w:r>
        <w:t xml:space="preserve"> = packet[</w:t>
      </w:r>
      <w:proofErr w:type="spellStart"/>
      <w:proofErr w:type="gramStart"/>
      <w:r>
        <w:t>scapy.IP</w:t>
      </w:r>
      <w:proofErr w:type="spellEnd"/>
      <w:proofErr w:type="gramEnd"/>
      <w:r>
        <w:t>].</w:t>
      </w:r>
      <w:proofErr w:type="spellStart"/>
      <w:r>
        <w:t>dst</w:t>
      </w:r>
      <w:proofErr w:type="spellEnd"/>
    </w:p>
    <w:p w14:paraId="429F8CC6" w14:textId="77777777" w:rsidR="00966DCD" w:rsidRDefault="00966DCD" w:rsidP="00966DCD">
      <w:r>
        <w:t xml:space="preserve">        protocol = packet[</w:t>
      </w:r>
      <w:proofErr w:type="spellStart"/>
      <w:proofErr w:type="gramStart"/>
      <w:r>
        <w:t>scapy.IP</w:t>
      </w:r>
      <w:proofErr w:type="spellEnd"/>
      <w:proofErr w:type="gramEnd"/>
      <w:r>
        <w:t>].proto</w:t>
      </w:r>
    </w:p>
    <w:p w14:paraId="7DE86D87" w14:textId="77777777" w:rsidR="00966DCD" w:rsidRDefault="00966DCD" w:rsidP="00966DCD"/>
    <w:p w14:paraId="58BEDFEF" w14:textId="77777777" w:rsidR="00966DCD" w:rsidRDefault="00966DCD" w:rsidP="00966DCD">
      <w:r>
        <w:t xml:space="preserve">        if </w:t>
      </w:r>
      <w:proofErr w:type="spellStart"/>
      <w:proofErr w:type="gramStart"/>
      <w:r>
        <w:t>packet.haslayer</w:t>
      </w:r>
      <w:proofErr w:type="spellEnd"/>
      <w:proofErr w:type="gramEnd"/>
      <w:r>
        <w:t>(</w:t>
      </w:r>
      <w:proofErr w:type="spellStart"/>
      <w:r>
        <w:t>scapy.ICMP</w:t>
      </w:r>
      <w:proofErr w:type="spellEnd"/>
      <w:r>
        <w:t>):</w:t>
      </w:r>
    </w:p>
    <w:p w14:paraId="2DA1B276" w14:textId="77777777" w:rsidR="00966DCD" w:rsidRDefault="00966DCD" w:rsidP="00966DCD">
      <w:r>
        <w:t xml:space="preserve">    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F481C27" w14:textId="77777777" w:rsidR="00966DCD" w:rsidRDefault="00966DCD" w:rsidP="00966DCD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rule_name</w:t>
      </w:r>
      <w:proofErr w:type="spellEnd"/>
      <w:r>
        <w:t xml:space="preserve">, pattern, action FROM rules WHERE </w:t>
      </w:r>
      <w:proofErr w:type="spellStart"/>
      <w:r>
        <w:t>rule_name</w:t>
      </w:r>
      <w:proofErr w:type="spellEnd"/>
      <w:r>
        <w:t xml:space="preserve"> = 'Block Ping Requests'")</w:t>
      </w:r>
    </w:p>
    <w:p w14:paraId="7C6CE259" w14:textId="77777777" w:rsidR="00966DCD" w:rsidRDefault="00966DCD" w:rsidP="00966DCD">
      <w:r>
        <w:t xml:space="preserve">            rule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78347CE5" w14:textId="77777777" w:rsidR="00966DCD" w:rsidRDefault="00966DCD" w:rsidP="00966DCD"/>
    <w:p w14:paraId="10A8541B" w14:textId="77777777" w:rsidR="00966DCD" w:rsidRDefault="00966DCD" w:rsidP="00966DCD">
      <w:r>
        <w:t xml:space="preserve">            if rule:</w:t>
      </w:r>
    </w:p>
    <w:p w14:paraId="24AF4D7A" w14:textId="77777777" w:rsidR="00966DCD" w:rsidRDefault="00966DCD" w:rsidP="00966DCD">
      <w:r>
        <w:t xml:space="preserve">                </w:t>
      </w:r>
      <w:proofErr w:type="spellStart"/>
      <w:r>
        <w:t>rule_name</w:t>
      </w:r>
      <w:proofErr w:type="spellEnd"/>
      <w:r>
        <w:t>, pattern, action = rule</w:t>
      </w:r>
    </w:p>
    <w:p w14:paraId="743C079A" w14:textId="77777777" w:rsidR="00966DCD" w:rsidRDefault="00966DCD" w:rsidP="00966DCD">
      <w:r>
        <w:t xml:space="preserve">                message = </w:t>
      </w:r>
      <w:proofErr w:type="spellStart"/>
      <w:r>
        <w:t>f"</w:t>
      </w:r>
      <w:proofErr w:type="gramStart"/>
      <w:r>
        <w:t>Rule</w:t>
      </w:r>
      <w:proofErr w:type="spellEnd"/>
      <w:r>
        <w:t xml:space="preserve"> '{</w:t>
      </w:r>
      <w:proofErr w:type="spellStart"/>
      <w:proofErr w:type="gramEnd"/>
      <w:r>
        <w:t>rule_name</w:t>
      </w:r>
      <w:proofErr w:type="spellEnd"/>
      <w:r>
        <w:t>}' triggered: ICMP packet detected from {</w:t>
      </w:r>
      <w:proofErr w:type="spellStart"/>
      <w:r>
        <w:t>source_ip</w:t>
      </w:r>
      <w:proofErr w:type="spellEnd"/>
      <w:r>
        <w:t>}"</w:t>
      </w:r>
    </w:p>
    <w:p w14:paraId="3DFC8752" w14:textId="77777777" w:rsidR="00966DCD" w:rsidRDefault="00966DCD" w:rsidP="00966DCD">
      <w:r>
        <w:t xml:space="preserve">                </w:t>
      </w:r>
      <w:proofErr w:type="spellStart"/>
      <w:r>
        <w:t>log_</w:t>
      </w:r>
      <w:proofErr w:type="gramStart"/>
      <w:r>
        <w:t>event</w:t>
      </w:r>
      <w:proofErr w:type="spellEnd"/>
      <w:r>
        <w:t>(conn</w:t>
      </w:r>
      <w:proofErr w:type="gramEnd"/>
      <w:r>
        <w:t xml:space="preserve">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"ICMP", message, </w:t>
      </w:r>
      <w:proofErr w:type="spellStart"/>
      <w:r>
        <w:t>app_instance</w:t>
      </w:r>
      <w:proofErr w:type="spellEnd"/>
      <w:r>
        <w:t>)</w:t>
      </w:r>
    </w:p>
    <w:p w14:paraId="1BE02FAE" w14:textId="77777777" w:rsidR="00966DCD" w:rsidRDefault="00966DCD" w:rsidP="00966DCD"/>
    <w:p w14:paraId="0291E65B" w14:textId="77777777" w:rsidR="00966DCD" w:rsidRDefault="00966DCD" w:rsidP="00966DCD">
      <w:r>
        <w:t xml:space="preserve">                if action == "block":</w:t>
      </w:r>
    </w:p>
    <w:p w14:paraId="323ED0C1" w14:textId="77777777" w:rsidR="00966DCD" w:rsidRDefault="00966DCD" w:rsidP="00966DCD">
      <w:r>
        <w:t xml:space="preserve">                    </w:t>
      </w:r>
      <w:proofErr w:type="spellStart"/>
      <w:r>
        <w:t>block_ip</w:t>
      </w:r>
      <w:proofErr w:type="spellEnd"/>
      <w:r>
        <w:t>(</w:t>
      </w:r>
      <w:proofErr w:type="spellStart"/>
      <w:r>
        <w:t>source_ip</w:t>
      </w:r>
      <w:proofErr w:type="spellEnd"/>
      <w:r>
        <w:t>)</w:t>
      </w:r>
    </w:p>
    <w:p w14:paraId="2EDB4F96" w14:textId="77777777" w:rsidR="00966DCD" w:rsidRDefault="00966DCD" w:rsidP="00966DCD">
      <w:r>
        <w:t xml:space="preserve">                </w:t>
      </w:r>
      <w:proofErr w:type="spellStart"/>
      <w:r>
        <w:t>elif</w:t>
      </w:r>
      <w:proofErr w:type="spellEnd"/>
      <w:r>
        <w:t xml:space="preserve"> action == "alert":</w:t>
      </w:r>
    </w:p>
    <w:p w14:paraId="2E89054F" w14:textId="77777777" w:rsidR="00966DCD" w:rsidRDefault="00966DCD" w:rsidP="00966DCD">
      <w:r>
        <w:t xml:space="preserve">                   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spellStart"/>
      <w:proofErr w:type="gramEnd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>, "ICMP", message)</w:t>
      </w:r>
    </w:p>
    <w:p w14:paraId="599D7D0B" w14:textId="77777777" w:rsidR="00966DCD" w:rsidRDefault="00966DCD" w:rsidP="00966DCD"/>
    <w:p w14:paraId="09D2E491" w14:textId="77777777" w:rsidR="00966DCD" w:rsidRDefault="00966DCD" w:rsidP="00966DCD">
      <w:r>
        <w:t xml:space="preserve">        if </w:t>
      </w:r>
      <w:proofErr w:type="spellStart"/>
      <w:proofErr w:type="gramStart"/>
      <w:r>
        <w:t>packet.haslayer</w:t>
      </w:r>
      <w:proofErr w:type="spellEnd"/>
      <w:proofErr w:type="gramEnd"/>
      <w:r>
        <w:t>(</w:t>
      </w:r>
      <w:proofErr w:type="spellStart"/>
      <w:r>
        <w:t>scapy.Raw</w:t>
      </w:r>
      <w:proofErr w:type="spellEnd"/>
      <w:r>
        <w:t>):</w:t>
      </w:r>
    </w:p>
    <w:p w14:paraId="7A9752C8" w14:textId="77777777" w:rsidR="00966DCD" w:rsidRDefault="00966DCD" w:rsidP="00966DCD">
      <w:r>
        <w:t xml:space="preserve">            payload = packet[</w:t>
      </w:r>
      <w:proofErr w:type="spellStart"/>
      <w:proofErr w:type="gramStart"/>
      <w:r>
        <w:t>scapy.Raw</w:t>
      </w:r>
      <w:proofErr w:type="spellEnd"/>
      <w:proofErr w:type="gramEnd"/>
      <w:r>
        <w:t>].</w:t>
      </w:r>
      <w:proofErr w:type="spellStart"/>
      <w:r>
        <w:t>load.decode</w:t>
      </w:r>
      <w:proofErr w:type="spellEnd"/>
      <w:r>
        <w:t>('utf-8', errors='ignore')</w:t>
      </w:r>
    </w:p>
    <w:p w14:paraId="1A4FC722" w14:textId="77777777" w:rsidR="00966DCD" w:rsidRDefault="00966DCD" w:rsidP="00966DCD">
      <w:r>
        <w:t xml:space="preserve">        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1971C3A" w14:textId="77777777" w:rsidR="00966DCD" w:rsidRDefault="00966DCD" w:rsidP="00966DCD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rule_name</w:t>
      </w:r>
      <w:proofErr w:type="spellEnd"/>
      <w:r>
        <w:t>, pattern, action FROM rules")</w:t>
      </w:r>
    </w:p>
    <w:p w14:paraId="1D228B61" w14:textId="77777777" w:rsidR="00966DCD" w:rsidRDefault="00966DCD" w:rsidP="00966DCD">
      <w:r>
        <w:t xml:space="preserve">            rules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149C575" w14:textId="77777777" w:rsidR="00966DCD" w:rsidRDefault="00966DCD" w:rsidP="00966DCD"/>
    <w:p w14:paraId="1628E7D8" w14:textId="77777777" w:rsidR="00966DCD" w:rsidRDefault="00966DCD" w:rsidP="00966DCD">
      <w:r>
        <w:t xml:space="preserve">            for rule in rules:</w:t>
      </w:r>
    </w:p>
    <w:p w14:paraId="3A530C75" w14:textId="77777777" w:rsidR="00966DCD" w:rsidRDefault="00966DCD" w:rsidP="00966DCD">
      <w:r>
        <w:t xml:space="preserve">                </w:t>
      </w:r>
      <w:proofErr w:type="spellStart"/>
      <w:r>
        <w:t>rule_name</w:t>
      </w:r>
      <w:proofErr w:type="spellEnd"/>
      <w:r>
        <w:t>, pattern, action = rule</w:t>
      </w:r>
    </w:p>
    <w:p w14:paraId="1F11A6D1" w14:textId="77777777" w:rsidR="00966DCD" w:rsidRDefault="00966DCD" w:rsidP="00966DCD">
      <w:r>
        <w:t xml:space="preserve">                if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payload, </w:t>
      </w:r>
      <w:proofErr w:type="spellStart"/>
      <w:r>
        <w:t>re.IGNORECASE</w:t>
      </w:r>
      <w:proofErr w:type="spellEnd"/>
      <w:r>
        <w:t>):</w:t>
      </w:r>
    </w:p>
    <w:p w14:paraId="03397041" w14:textId="77777777" w:rsidR="00966DCD" w:rsidRDefault="00966DCD" w:rsidP="00966DCD">
      <w:r>
        <w:t xml:space="preserve">                    message = </w:t>
      </w:r>
      <w:proofErr w:type="spellStart"/>
      <w:r>
        <w:t>f"</w:t>
      </w:r>
      <w:proofErr w:type="gramStart"/>
      <w:r>
        <w:t>Rule</w:t>
      </w:r>
      <w:proofErr w:type="spellEnd"/>
      <w:r>
        <w:t xml:space="preserve"> '{</w:t>
      </w:r>
      <w:proofErr w:type="spellStart"/>
      <w:proofErr w:type="gramEnd"/>
      <w:r>
        <w:t>rule_name</w:t>
      </w:r>
      <w:proofErr w:type="spellEnd"/>
      <w:r>
        <w:t>}' triggered: {pattern}"</w:t>
      </w:r>
    </w:p>
    <w:p w14:paraId="4D94164D" w14:textId="77777777" w:rsidR="00966DCD" w:rsidRDefault="00966DCD" w:rsidP="00966DCD">
      <w:r>
        <w:t xml:space="preserve">                    </w:t>
      </w:r>
      <w:proofErr w:type="spellStart"/>
      <w:r>
        <w:t>log_</w:t>
      </w:r>
      <w:proofErr w:type="gramStart"/>
      <w:r>
        <w:t>event</w:t>
      </w:r>
      <w:proofErr w:type="spellEnd"/>
      <w:r>
        <w:t>(conn</w:t>
      </w:r>
      <w:proofErr w:type="gramEnd"/>
      <w:r>
        <w:t xml:space="preserve">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protocol, message, </w:t>
      </w:r>
      <w:proofErr w:type="spellStart"/>
      <w:r>
        <w:t>app_instance</w:t>
      </w:r>
      <w:proofErr w:type="spellEnd"/>
      <w:r>
        <w:t>)</w:t>
      </w:r>
    </w:p>
    <w:p w14:paraId="452853A7" w14:textId="77777777" w:rsidR="00966DCD" w:rsidRDefault="00966DCD" w:rsidP="00966DCD"/>
    <w:p w14:paraId="371E09AE" w14:textId="77777777" w:rsidR="00966DCD" w:rsidRDefault="00966DCD" w:rsidP="00966DCD">
      <w:r>
        <w:t xml:space="preserve">                    if action == "block":</w:t>
      </w:r>
    </w:p>
    <w:p w14:paraId="16663427" w14:textId="77777777" w:rsidR="00966DCD" w:rsidRDefault="00966DCD" w:rsidP="00966DCD">
      <w:r>
        <w:t xml:space="preserve">                        </w:t>
      </w:r>
      <w:proofErr w:type="spellStart"/>
      <w:r>
        <w:t>block_ip</w:t>
      </w:r>
      <w:proofErr w:type="spellEnd"/>
      <w:r>
        <w:t>(</w:t>
      </w:r>
      <w:proofErr w:type="spellStart"/>
      <w:r>
        <w:t>source_ip</w:t>
      </w:r>
      <w:proofErr w:type="spellEnd"/>
      <w:r>
        <w:t>)</w:t>
      </w:r>
    </w:p>
    <w:p w14:paraId="69EB6AC5" w14:textId="77777777" w:rsidR="00966DCD" w:rsidRDefault="00966DCD" w:rsidP="00966DCD">
      <w:r>
        <w:t xml:space="preserve">                    </w:t>
      </w:r>
      <w:proofErr w:type="spellStart"/>
      <w:r>
        <w:t>elif</w:t>
      </w:r>
      <w:proofErr w:type="spellEnd"/>
      <w:r>
        <w:t xml:space="preserve"> action == "alert":</w:t>
      </w:r>
    </w:p>
    <w:p w14:paraId="076C0706" w14:textId="77777777" w:rsidR="00966DCD" w:rsidRDefault="00966DCD" w:rsidP="00966DCD">
      <w:r>
        <w:t xml:space="preserve">                       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spellStart"/>
      <w:proofErr w:type="gramEnd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>, protocol, message)</w:t>
      </w:r>
    </w:p>
    <w:p w14:paraId="56562388" w14:textId="77777777" w:rsidR="00966DCD" w:rsidRDefault="00966DCD" w:rsidP="00966DCD"/>
    <w:p w14:paraId="419DF4A5" w14:textId="77777777" w:rsidR="00966DCD" w:rsidRDefault="00966DCD" w:rsidP="00966DCD">
      <w:r>
        <w:t xml:space="preserve">def </w:t>
      </w:r>
      <w:proofErr w:type="spellStart"/>
      <w:r>
        <w:t>block_ip</w:t>
      </w:r>
      <w:proofErr w:type="spellEnd"/>
      <w:r>
        <w:t>(</w:t>
      </w:r>
      <w:proofErr w:type="spellStart"/>
      <w:r>
        <w:t>ip</w:t>
      </w:r>
      <w:proofErr w:type="spellEnd"/>
      <w:r>
        <w:t>):</w:t>
      </w:r>
    </w:p>
    <w:p w14:paraId="63BF286B" w14:textId="77777777" w:rsidR="00966DCD" w:rsidRDefault="00966DCD" w:rsidP="00966DCD">
      <w:r>
        <w:t xml:space="preserve">    </w:t>
      </w:r>
      <w:proofErr w:type="gramStart"/>
      <w:r>
        <w:t>print(</w:t>
      </w:r>
      <w:proofErr w:type="spellStart"/>
      <w:proofErr w:type="gramEnd"/>
      <w:r>
        <w:t>f"Blocking</w:t>
      </w:r>
      <w:proofErr w:type="spellEnd"/>
      <w:r>
        <w:t xml:space="preserve"> </w:t>
      </w:r>
      <w:proofErr w:type="gramStart"/>
      <w:r>
        <w:t>IP: {</w:t>
      </w:r>
      <w:proofErr w:type="spellStart"/>
      <w:proofErr w:type="gramEnd"/>
      <w:r>
        <w:t>ip</w:t>
      </w:r>
      <w:proofErr w:type="spellEnd"/>
      <w:r>
        <w:t>}")</w:t>
      </w:r>
    </w:p>
    <w:p w14:paraId="377E7FD7" w14:textId="77777777" w:rsidR="00966DCD" w:rsidRDefault="00966DCD" w:rsidP="00966DCD"/>
    <w:p w14:paraId="0AFB3553" w14:textId="77777777" w:rsidR="00966DCD" w:rsidRDefault="00966DCD" w:rsidP="00966DCD">
      <w:r>
        <w:t xml:space="preserve">def </w:t>
      </w:r>
      <w:proofErr w:type="spellStart"/>
      <w:r>
        <w:t>send_</w:t>
      </w:r>
      <w:proofErr w:type="gramStart"/>
      <w:r>
        <w:t>alert</w:t>
      </w:r>
      <w:proofErr w:type="spellEnd"/>
      <w:r>
        <w:t>(</w:t>
      </w:r>
      <w:proofErr w:type="spellStart"/>
      <w:proofErr w:type="gramEnd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>, protocol, message):</w:t>
      </w:r>
    </w:p>
    <w:p w14:paraId="623958F0" w14:textId="77777777" w:rsidR="00966DCD" w:rsidRDefault="00966DCD" w:rsidP="00966DCD">
      <w:r>
        <w:t xml:space="preserve">    </w:t>
      </w:r>
      <w:proofErr w:type="gramStart"/>
      <w:r>
        <w:t>print(</w:t>
      </w:r>
      <w:proofErr w:type="spellStart"/>
      <w:proofErr w:type="gramEnd"/>
      <w:r>
        <w:t>f"</w:t>
      </w:r>
      <w:proofErr w:type="gramStart"/>
      <w:r>
        <w:t>ALERT</w:t>
      </w:r>
      <w:proofErr w:type="spellEnd"/>
      <w:r>
        <w:t>: {</w:t>
      </w:r>
      <w:proofErr w:type="gramEnd"/>
      <w:r>
        <w:t>message}")</w:t>
      </w:r>
    </w:p>
    <w:p w14:paraId="4D15DA56" w14:textId="77777777" w:rsidR="00966DCD" w:rsidRDefault="00966DCD" w:rsidP="00966DCD"/>
    <w:p w14:paraId="5A65E557" w14:textId="77777777" w:rsidR="00966DCD" w:rsidRDefault="00966DCD" w:rsidP="00966DCD">
      <w:r>
        <w:t xml:space="preserve">def </w:t>
      </w:r>
      <w:proofErr w:type="spellStart"/>
      <w:r>
        <w:t>start_sniffing</w:t>
      </w:r>
      <w:proofErr w:type="spellEnd"/>
      <w:r>
        <w:t>(</w:t>
      </w:r>
      <w:proofErr w:type="spellStart"/>
      <w:r>
        <w:t>app_instance</w:t>
      </w:r>
      <w:proofErr w:type="spellEnd"/>
      <w:r>
        <w:t>):</w:t>
      </w:r>
    </w:p>
    <w:p w14:paraId="121C1B1E" w14:textId="77777777" w:rsidR="00966DCD" w:rsidRDefault="00966DCD" w:rsidP="00966DCD">
      <w:r>
        <w:t xml:space="preserve">    conn = </w:t>
      </w:r>
      <w:proofErr w:type="spellStart"/>
      <w:r>
        <w:t>app_</w:t>
      </w:r>
      <w:proofErr w:type="gramStart"/>
      <w:r>
        <w:t>instance.conn</w:t>
      </w:r>
      <w:proofErr w:type="spellEnd"/>
      <w:proofErr w:type="gramEnd"/>
    </w:p>
    <w:p w14:paraId="5B48FF93" w14:textId="77777777" w:rsidR="00966DCD" w:rsidRDefault="00966DCD" w:rsidP="00966DCD">
      <w:r>
        <w:t xml:space="preserve">    </w:t>
      </w:r>
      <w:proofErr w:type="gramStart"/>
      <w:r>
        <w:t>print(</w:t>
      </w:r>
      <w:proofErr w:type="gramEnd"/>
      <w:r>
        <w:t>"Starting packet sniffing...")</w:t>
      </w:r>
    </w:p>
    <w:p w14:paraId="1A8194A7" w14:textId="77777777" w:rsidR="00966DCD" w:rsidRDefault="00966DCD" w:rsidP="00966DCD">
      <w:r>
        <w:t xml:space="preserve">    </w:t>
      </w:r>
      <w:proofErr w:type="spellStart"/>
      <w:r>
        <w:t>app_</w:t>
      </w:r>
      <w:proofErr w:type="gramStart"/>
      <w:r>
        <w:t>instance.sniffing</w:t>
      </w:r>
      <w:proofErr w:type="spellEnd"/>
      <w:proofErr w:type="gramEnd"/>
      <w:r>
        <w:t xml:space="preserve"> = True</w:t>
      </w:r>
    </w:p>
    <w:p w14:paraId="783093DF" w14:textId="77777777" w:rsidR="00966DCD" w:rsidRDefault="00966DCD" w:rsidP="00966DCD">
      <w:r>
        <w:t xml:space="preserve">    </w:t>
      </w:r>
      <w:proofErr w:type="spellStart"/>
      <w:proofErr w:type="gramStart"/>
      <w:r>
        <w:t>scapy.sniff</w:t>
      </w:r>
      <w:proofErr w:type="spellEnd"/>
      <w:proofErr w:type="gramEnd"/>
      <w:r>
        <w:t xml:space="preserve">(prn=lambda packet: </w:t>
      </w:r>
      <w:proofErr w:type="spellStart"/>
      <w:r>
        <w:t>analyze_packet</w:t>
      </w:r>
      <w:proofErr w:type="spellEnd"/>
      <w:r>
        <w:t xml:space="preserve">(packet, </w:t>
      </w:r>
      <w:proofErr w:type="gramStart"/>
      <w:r>
        <w:t>conn</w:t>
      </w:r>
      <w:proofErr w:type="gramEnd"/>
      <w:r>
        <w:t xml:space="preserve">, </w:t>
      </w:r>
      <w:proofErr w:type="spellStart"/>
      <w:r>
        <w:t>app_instance</w:t>
      </w:r>
      <w:proofErr w:type="spellEnd"/>
      <w:r>
        <w:t xml:space="preserve">), store=False, </w:t>
      </w:r>
      <w:proofErr w:type="spellStart"/>
      <w:r>
        <w:t>stop_filter</w:t>
      </w:r>
      <w:proofErr w:type="spellEnd"/>
      <w:r>
        <w:t xml:space="preserve">=lambda p: not </w:t>
      </w:r>
      <w:proofErr w:type="spellStart"/>
      <w:r>
        <w:t>app_instance.sniffing</w:t>
      </w:r>
      <w:proofErr w:type="spellEnd"/>
      <w:r>
        <w:t>)</w:t>
      </w:r>
    </w:p>
    <w:p w14:paraId="7AA5BD9B" w14:textId="77777777" w:rsidR="00966DCD" w:rsidRDefault="00966DCD" w:rsidP="00966DCD"/>
    <w:p w14:paraId="4367DD38" w14:textId="77777777" w:rsidR="00966DCD" w:rsidRDefault="00966DCD" w:rsidP="00966DCD">
      <w:r>
        <w:t xml:space="preserve">class </w:t>
      </w:r>
      <w:proofErr w:type="spellStart"/>
      <w:r>
        <w:t>IDPSApp</w:t>
      </w:r>
      <w:proofErr w:type="spellEnd"/>
      <w:r>
        <w:t>:</w:t>
      </w:r>
    </w:p>
    <w:p w14:paraId="029E7534" w14:textId="77777777" w:rsidR="00966DCD" w:rsidRDefault="00966DCD" w:rsidP="00966DCD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root):</w:t>
      </w:r>
    </w:p>
    <w:p w14:paraId="140306CA" w14:textId="77777777" w:rsidR="00966DCD" w:rsidRDefault="00966DCD" w:rsidP="00966DCD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53281E05" w14:textId="77777777" w:rsidR="00966DCD" w:rsidRDefault="00966DCD" w:rsidP="00966DCD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("Intrusion Detection and Prevention System")</w:t>
      </w:r>
    </w:p>
    <w:p w14:paraId="45147DDB" w14:textId="77777777" w:rsidR="00966DCD" w:rsidRDefault="00966DCD" w:rsidP="00966DCD">
      <w:r>
        <w:t xml:space="preserve">        </w:t>
      </w:r>
      <w:proofErr w:type="spellStart"/>
      <w:proofErr w:type="gramStart"/>
      <w:r>
        <w:t>self.conn</w:t>
      </w:r>
      <w:proofErr w:type="spellEnd"/>
      <w:proofErr w:type="gramEnd"/>
      <w:r>
        <w:t xml:space="preserve"> = </w:t>
      </w:r>
      <w:proofErr w:type="spellStart"/>
      <w:r>
        <w:t>setup_database</w:t>
      </w:r>
      <w:proofErr w:type="spellEnd"/>
      <w:r>
        <w:t>()</w:t>
      </w:r>
    </w:p>
    <w:p w14:paraId="3E2D24CF" w14:textId="77777777" w:rsidR="00966DCD" w:rsidRDefault="00966DCD" w:rsidP="00966DCD">
      <w:r>
        <w:t xml:space="preserve">        </w:t>
      </w:r>
      <w:proofErr w:type="spellStart"/>
      <w:proofErr w:type="gramStart"/>
      <w:r>
        <w:t>self.sniffing</w:t>
      </w:r>
      <w:proofErr w:type="spellEnd"/>
      <w:proofErr w:type="gramEnd"/>
      <w:r>
        <w:t xml:space="preserve"> = False</w:t>
      </w:r>
    </w:p>
    <w:p w14:paraId="64E9E267" w14:textId="77777777" w:rsidR="00966DCD" w:rsidRDefault="00966DCD" w:rsidP="00966DCD"/>
    <w:p w14:paraId="7B9F7503" w14:textId="77777777" w:rsidR="00966DCD" w:rsidRDefault="00966DCD" w:rsidP="00966DCD">
      <w:r>
        <w:t xml:space="preserve">        </w:t>
      </w:r>
      <w:proofErr w:type="spellStart"/>
      <w:proofErr w:type="gramStart"/>
      <w:r>
        <w:t>self.start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text="Start Sniffing", command=</w:t>
      </w:r>
      <w:proofErr w:type="spellStart"/>
      <w:r>
        <w:t>self.start_sniffing_thread</w:t>
      </w:r>
      <w:proofErr w:type="spellEnd"/>
      <w:r>
        <w:t>)</w:t>
      </w:r>
    </w:p>
    <w:p w14:paraId="2F58EE00" w14:textId="77777777" w:rsidR="00966DCD" w:rsidRDefault="00966DCD" w:rsidP="00966DCD">
      <w:r>
        <w:t xml:space="preserve">        </w:t>
      </w:r>
      <w:proofErr w:type="spellStart"/>
      <w:proofErr w:type="gramStart"/>
      <w:r>
        <w:t>self.start</w:t>
      </w:r>
      <w:proofErr w:type="gramEnd"/>
      <w:r>
        <w:t>_button.pack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01AF3DDC" w14:textId="77777777" w:rsidR="00966DCD" w:rsidRDefault="00966DCD" w:rsidP="00966DCD"/>
    <w:p w14:paraId="3AE4DBD1" w14:textId="77777777" w:rsidR="00966DCD" w:rsidRDefault="00966DCD" w:rsidP="00966DCD">
      <w:r>
        <w:t xml:space="preserve">        </w:t>
      </w:r>
      <w:proofErr w:type="spellStart"/>
      <w:proofErr w:type="gramStart"/>
      <w:r>
        <w:t>self.stop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text="Stop Sniffing", command=</w:t>
      </w:r>
      <w:proofErr w:type="spellStart"/>
      <w:r>
        <w:t>self.stop_sniffing</w:t>
      </w:r>
      <w:proofErr w:type="spellEnd"/>
      <w:r>
        <w:t>, state=</w:t>
      </w:r>
      <w:proofErr w:type="spellStart"/>
      <w:r>
        <w:t>tk.DISABLED</w:t>
      </w:r>
      <w:proofErr w:type="spellEnd"/>
      <w:r>
        <w:t>)</w:t>
      </w:r>
    </w:p>
    <w:p w14:paraId="78D1B1EC" w14:textId="77777777" w:rsidR="00966DCD" w:rsidRDefault="00966DCD" w:rsidP="00966DCD">
      <w:r>
        <w:t xml:space="preserve">        </w:t>
      </w:r>
      <w:proofErr w:type="spellStart"/>
      <w:proofErr w:type="gramStart"/>
      <w:r>
        <w:t>self.stop</w:t>
      </w:r>
      <w:proofErr w:type="gramEnd"/>
      <w:r>
        <w:t>_button.pack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1FA3A924" w14:textId="77777777" w:rsidR="00966DCD" w:rsidRDefault="00966DCD" w:rsidP="00966DCD"/>
    <w:p w14:paraId="649C8E09" w14:textId="77777777" w:rsidR="00966DCD" w:rsidRDefault="00966DCD" w:rsidP="00966DCD">
      <w:r>
        <w:t xml:space="preserve">        </w:t>
      </w:r>
      <w:proofErr w:type="spellStart"/>
      <w:proofErr w:type="gramStart"/>
      <w:r>
        <w:t>self.rule</w:t>
      </w:r>
      <w:proofErr w:type="gramEnd"/>
      <w:r>
        <w:t>_name_label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text="Rule Name:")</w:t>
      </w:r>
    </w:p>
    <w:p w14:paraId="6501E5CE" w14:textId="77777777" w:rsidR="00966DCD" w:rsidRDefault="00966DCD" w:rsidP="00966DCD">
      <w:r>
        <w:t xml:space="preserve">        </w:t>
      </w:r>
      <w:proofErr w:type="spellStart"/>
      <w:proofErr w:type="gramStart"/>
      <w:r>
        <w:t>self.rule</w:t>
      </w:r>
      <w:proofErr w:type="gramEnd"/>
      <w:r>
        <w:t>_name_label.pack</w:t>
      </w:r>
      <w:proofErr w:type="spellEnd"/>
      <w:r>
        <w:t>()</w:t>
      </w:r>
    </w:p>
    <w:p w14:paraId="14D9F751" w14:textId="77777777" w:rsidR="00966DCD" w:rsidRDefault="00966DCD" w:rsidP="00966DCD">
      <w:r>
        <w:t xml:space="preserve">        </w:t>
      </w:r>
      <w:proofErr w:type="spellStart"/>
      <w:proofErr w:type="gramStart"/>
      <w:r>
        <w:t>self.rule</w:t>
      </w:r>
      <w:proofErr w:type="gramEnd"/>
      <w:r>
        <w:t>_name_entry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08F18BFC" w14:textId="77777777" w:rsidR="00966DCD" w:rsidRDefault="00966DCD" w:rsidP="00966DCD">
      <w:r>
        <w:t xml:space="preserve">        </w:t>
      </w:r>
      <w:proofErr w:type="spellStart"/>
      <w:proofErr w:type="gramStart"/>
      <w:r>
        <w:t>self.rule</w:t>
      </w:r>
      <w:proofErr w:type="gramEnd"/>
      <w:r>
        <w:t>_name_entry.pack</w:t>
      </w:r>
      <w:proofErr w:type="spellEnd"/>
      <w:r>
        <w:t>()</w:t>
      </w:r>
    </w:p>
    <w:p w14:paraId="359406CF" w14:textId="77777777" w:rsidR="00966DCD" w:rsidRDefault="00966DCD" w:rsidP="00966DCD"/>
    <w:p w14:paraId="0AD5F8E3" w14:textId="77777777" w:rsidR="00966DCD" w:rsidRDefault="00966DCD" w:rsidP="00966DCD">
      <w:r>
        <w:t xml:space="preserve">        </w:t>
      </w:r>
      <w:proofErr w:type="spellStart"/>
      <w:proofErr w:type="gramStart"/>
      <w:r>
        <w:t>self.pattern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text="Pattern:")</w:t>
      </w:r>
    </w:p>
    <w:p w14:paraId="4DB9CD18" w14:textId="77777777" w:rsidR="00966DCD" w:rsidRDefault="00966DCD" w:rsidP="00966DCD">
      <w:r>
        <w:t xml:space="preserve">        </w:t>
      </w:r>
      <w:proofErr w:type="spellStart"/>
      <w:proofErr w:type="gramStart"/>
      <w:r>
        <w:t>self.pattern</w:t>
      </w:r>
      <w:proofErr w:type="gramEnd"/>
      <w:r>
        <w:t>_label.pack</w:t>
      </w:r>
      <w:proofErr w:type="spellEnd"/>
      <w:r>
        <w:t>()</w:t>
      </w:r>
    </w:p>
    <w:p w14:paraId="6BFDE722" w14:textId="77777777" w:rsidR="00966DCD" w:rsidRDefault="00966DCD" w:rsidP="00966DCD">
      <w:r>
        <w:t xml:space="preserve">        </w:t>
      </w:r>
      <w:proofErr w:type="spellStart"/>
      <w:proofErr w:type="gramStart"/>
      <w:r>
        <w:t>self.pattern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06990641" w14:textId="77777777" w:rsidR="00966DCD" w:rsidRDefault="00966DCD" w:rsidP="00966DCD">
      <w:r>
        <w:t xml:space="preserve">        </w:t>
      </w:r>
      <w:proofErr w:type="spellStart"/>
      <w:proofErr w:type="gramStart"/>
      <w:r>
        <w:t>self.pattern</w:t>
      </w:r>
      <w:proofErr w:type="gramEnd"/>
      <w:r>
        <w:t>_entry.pack</w:t>
      </w:r>
      <w:proofErr w:type="spellEnd"/>
      <w:r>
        <w:t>()</w:t>
      </w:r>
    </w:p>
    <w:p w14:paraId="3791ABAE" w14:textId="77777777" w:rsidR="00966DCD" w:rsidRDefault="00966DCD" w:rsidP="00966DCD"/>
    <w:p w14:paraId="6A73F14C" w14:textId="77777777" w:rsidR="00966DCD" w:rsidRDefault="00966DCD" w:rsidP="00966DCD">
      <w:r>
        <w:t xml:space="preserve">        </w:t>
      </w:r>
      <w:proofErr w:type="spellStart"/>
      <w:proofErr w:type="gramStart"/>
      <w:r>
        <w:t>self.action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text="Action (block/alert):")</w:t>
      </w:r>
    </w:p>
    <w:p w14:paraId="7CFCEE8F" w14:textId="77777777" w:rsidR="00966DCD" w:rsidRDefault="00966DCD" w:rsidP="00966DCD">
      <w:r>
        <w:t xml:space="preserve">        </w:t>
      </w:r>
      <w:proofErr w:type="spellStart"/>
      <w:proofErr w:type="gramStart"/>
      <w:r>
        <w:t>self.action</w:t>
      </w:r>
      <w:proofErr w:type="gramEnd"/>
      <w:r>
        <w:t>_label.pack</w:t>
      </w:r>
      <w:proofErr w:type="spellEnd"/>
      <w:r>
        <w:t>()</w:t>
      </w:r>
    </w:p>
    <w:p w14:paraId="0E58F11E" w14:textId="77777777" w:rsidR="00966DCD" w:rsidRDefault="00966DCD" w:rsidP="00966DCD">
      <w:r>
        <w:t xml:space="preserve">        </w:t>
      </w:r>
      <w:proofErr w:type="spellStart"/>
      <w:proofErr w:type="gramStart"/>
      <w:r>
        <w:t>self.action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14:paraId="0526C778" w14:textId="77777777" w:rsidR="00966DCD" w:rsidRDefault="00966DCD" w:rsidP="00966DCD">
      <w:r>
        <w:t xml:space="preserve">        </w:t>
      </w:r>
      <w:proofErr w:type="spellStart"/>
      <w:proofErr w:type="gramStart"/>
      <w:r>
        <w:t>self.action</w:t>
      </w:r>
      <w:proofErr w:type="gramEnd"/>
      <w:r>
        <w:t>_entry.pack</w:t>
      </w:r>
      <w:proofErr w:type="spellEnd"/>
      <w:r>
        <w:t>()</w:t>
      </w:r>
    </w:p>
    <w:p w14:paraId="3BBF0995" w14:textId="77777777" w:rsidR="00966DCD" w:rsidRDefault="00966DCD" w:rsidP="00966DCD"/>
    <w:p w14:paraId="2ADF5B71" w14:textId="77777777" w:rsidR="00966DCD" w:rsidRDefault="00966DCD" w:rsidP="00966DCD">
      <w:r>
        <w:t xml:space="preserve">        </w:t>
      </w:r>
      <w:proofErr w:type="spellStart"/>
      <w:r>
        <w:t>self.add_rule_button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text="Add Rule", command=</w:t>
      </w:r>
      <w:proofErr w:type="spellStart"/>
      <w:r>
        <w:t>self.add_rule</w:t>
      </w:r>
      <w:proofErr w:type="spellEnd"/>
      <w:r>
        <w:t>)</w:t>
      </w:r>
    </w:p>
    <w:p w14:paraId="55C3CE5F" w14:textId="77777777" w:rsidR="00966DCD" w:rsidRDefault="00966DCD" w:rsidP="00966DCD">
      <w:r>
        <w:t xml:space="preserve">        </w:t>
      </w:r>
      <w:proofErr w:type="spellStart"/>
      <w:r>
        <w:t>self.add_rule_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53D107EC" w14:textId="77777777" w:rsidR="00966DCD" w:rsidRDefault="00966DCD" w:rsidP="00966DCD"/>
    <w:p w14:paraId="1529DAC7" w14:textId="77777777" w:rsidR="00966DCD" w:rsidRDefault="00966DCD" w:rsidP="00966DCD">
      <w:r>
        <w:t xml:space="preserve">        </w:t>
      </w:r>
      <w:proofErr w:type="spellStart"/>
      <w:proofErr w:type="gramStart"/>
      <w:r>
        <w:t>self.logs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text="Detected Events:")</w:t>
      </w:r>
    </w:p>
    <w:p w14:paraId="01BAC94E" w14:textId="77777777" w:rsidR="00966DCD" w:rsidRDefault="00966DCD" w:rsidP="00966DCD">
      <w:r>
        <w:t xml:space="preserve">        </w:t>
      </w:r>
      <w:proofErr w:type="spellStart"/>
      <w:proofErr w:type="gramStart"/>
      <w:r>
        <w:t>self.logs</w:t>
      </w:r>
      <w:proofErr w:type="gramEnd"/>
      <w:r>
        <w:t>_label.pack</w:t>
      </w:r>
      <w:proofErr w:type="spellEnd"/>
      <w:r>
        <w:t>()</w:t>
      </w:r>
    </w:p>
    <w:p w14:paraId="75C973F9" w14:textId="77777777" w:rsidR="00966DCD" w:rsidRDefault="00966DCD" w:rsidP="00966DCD">
      <w:r>
        <w:t xml:space="preserve">        </w:t>
      </w:r>
      <w:proofErr w:type="spellStart"/>
      <w:proofErr w:type="gramStart"/>
      <w:r>
        <w:t>self.logs</w:t>
      </w:r>
      <w:proofErr w:type="gramEnd"/>
      <w:r>
        <w:t>_text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(root, height=15, width=80)</w:t>
      </w:r>
    </w:p>
    <w:p w14:paraId="4C7311F7" w14:textId="77777777" w:rsidR="00966DCD" w:rsidRDefault="00966DCD" w:rsidP="00966DCD">
      <w:r>
        <w:t xml:space="preserve">        </w:t>
      </w:r>
      <w:proofErr w:type="spellStart"/>
      <w:proofErr w:type="gramStart"/>
      <w:r>
        <w:t>self.logs</w:t>
      </w:r>
      <w:proofErr w:type="gramEnd"/>
      <w:r>
        <w:t>_text.pack</w:t>
      </w:r>
      <w:proofErr w:type="spellEnd"/>
      <w:r>
        <w:t>()</w:t>
      </w:r>
    </w:p>
    <w:p w14:paraId="758520E5" w14:textId="77777777" w:rsidR="00966DCD" w:rsidRDefault="00966DCD" w:rsidP="00966DCD"/>
    <w:p w14:paraId="0F4BEE2D" w14:textId="77777777" w:rsidR="00966DCD" w:rsidRDefault="00966DCD" w:rsidP="00966DCD">
      <w:r>
        <w:t xml:space="preserve">        </w:t>
      </w:r>
      <w:proofErr w:type="spellStart"/>
      <w:proofErr w:type="gramStart"/>
      <w:r>
        <w:t>self.clear</w:t>
      </w:r>
      <w:proofErr w:type="gramEnd"/>
      <w:r>
        <w:t>_logs_button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text="Clear Logs", command=</w:t>
      </w:r>
      <w:proofErr w:type="spellStart"/>
      <w:r>
        <w:t>self.clear_logs</w:t>
      </w:r>
      <w:proofErr w:type="spellEnd"/>
      <w:r>
        <w:t>)</w:t>
      </w:r>
    </w:p>
    <w:p w14:paraId="6EFCE6EC" w14:textId="77777777" w:rsidR="00966DCD" w:rsidRDefault="00966DCD" w:rsidP="00966DCD">
      <w:r>
        <w:t xml:space="preserve">        </w:t>
      </w:r>
      <w:proofErr w:type="spellStart"/>
      <w:proofErr w:type="gramStart"/>
      <w:r>
        <w:t>self.clear</w:t>
      </w:r>
      <w:proofErr w:type="gramEnd"/>
      <w:r>
        <w:t>_logs_button.pack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7733DCE0" w14:textId="77777777" w:rsidR="00966DCD" w:rsidRDefault="00966DCD" w:rsidP="00966DCD"/>
    <w:p w14:paraId="1BAD6202" w14:textId="77777777" w:rsidR="00966DCD" w:rsidRDefault="00966DCD" w:rsidP="00966DCD">
      <w:r>
        <w:lastRenderedPageBreak/>
        <w:t xml:space="preserve">        </w:t>
      </w:r>
      <w:proofErr w:type="spellStart"/>
      <w:proofErr w:type="gramStart"/>
      <w:r>
        <w:t>self.update</w:t>
      </w:r>
      <w:proofErr w:type="gramEnd"/>
      <w:r>
        <w:t>_logs_display</w:t>
      </w:r>
      <w:proofErr w:type="spellEnd"/>
      <w:r>
        <w:t>()</w:t>
      </w:r>
    </w:p>
    <w:p w14:paraId="6595981A" w14:textId="77777777" w:rsidR="00966DCD" w:rsidRDefault="00966DCD" w:rsidP="00966DCD"/>
    <w:p w14:paraId="36F9122F" w14:textId="77777777" w:rsidR="00966DCD" w:rsidRDefault="00966DCD" w:rsidP="00966DCD">
      <w:r>
        <w:t xml:space="preserve">    def </w:t>
      </w:r>
      <w:proofErr w:type="spellStart"/>
      <w:r>
        <w:t>start_sniffing_thread</w:t>
      </w:r>
      <w:proofErr w:type="spellEnd"/>
      <w:r>
        <w:t>(self):</w:t>
      </w:r>
    </w:p>
    <w:p w14:paraId="0C3B6EC4" w14:textId="77777777" w:rsidR="00966DCD" w:rsidRDefault="00966DCD" w:rsidP="00966DCD">
      <w:r>
        <w:t xml:space="preserve">        </w:t>
      </w:r>
      <w:proofErr w:type="spellStart"/>
      <w:proofErr w:type="gramStart"/>
      <w:r>
        <w:t>self.start</w:t>
      </w:r>
      <w:proofErr w:type="gramEnd"/>
      <w:r>
        <w:t>_button.config</w:t>
      </w:r>
      <w:proofErr w:type="spellEnd"/>
      <w:r>
        <w:t>(state=</w:t>
      </w:r>
      <w:proofErr w:type="spellStart"/>
      <w:r>
        <w:t>tk.DISABLED</w:t>
      </w:r>
      <w:proofErr w:type="spellEnd"/>
      <w:r>
        <w:t>)</w:t>
      </w:r>
    </w:p>
    <w:p w14:paraId="5F1518F0" w14:textId="77777777" w:rsidR="00966DCD" w:rsidRDefault="00966DCD" w:rsidP="00966DCD">
      <w:r>
        <w:t xml:space="preserve">        </w:t>
      </w:r>
      <w:proofErr w:type="spellStart"/>
      <w:proofErr w:type="gramStart"/>
      <w:r>
        <w:t>self.stop</w:t>
      </w:r>
      <w:proofErr w:type="gramEnd"/>
      <w:r>
        <w:t>_button.config</w:t>
      </w:r>
      <w:proofErr w:type="spellEnd"/>
      <w:r>
        <w:t>(state=</w:t>
      </w:r>
      <w:proofErr w:type="spellStart"/>
      <w:r>
        <w:t>tk.NORMAL</w:t>
      </w:r>
      <w:proofErr w:type="spellEnd"/>
      <w:r>
        <w:t>)</w:t>
      </w:r>
    </w:p>
    <w:p w14:paraId="476A90D2" w14:textId="77777777" w:rsidR="00966DCD" w:rsidRDefault="00966DCD" w:rsidP="00966DCD">
      <w:r>
        <w:t xml:space="preserve">        </w:t>
      </w:r>
      <w:proofErr w:type="spellStart"/>
      <w:proofErr w:type="gramStart"/>
      <w:r>
        <w:t>self.sniffing</w:t>
      </w:r>
      <w:proofErr w:type="gramEnd"/>
      <w:r>
        <w:t>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start_sniffing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=(self,))</w:t>
      </w:r>
    </w:p>
    <w:p w14:paraId="5E4295C3" w14:textId="77777777" w:rsidR="00966DCD" w:rsidRDefault="00966DCD" w:rsidP="00966DCD">
      <w:r>
        <w:t xml:space="preserve">        </w:t>
      </w:r>
      <w:proofErr w:type="spellStart"/>
      <w:proofErr w:type="gramStart"/>
      <w:r>
        <w:t>self.sniffing</w:t>
      </w:r>
      <w:proofErr w:type="gramEnd"/>
      <w:r>
        <w:t>_thread.daemon</w:t>
      </w:r>
      <w:proofErr w:type="spellEnd"/>
      <w:r>
        <w:t xml:space="preserve"> = True</w:t>
      </w:r>
    </w:p>
    <w:p w14:paraId="3B785300" w14:textId="77777777" w:rsidR="00966DCD" w:rsidRDefault="00966DCD" w:rsidP="00966DCD">
      <w:r>
        <w:t xml:space="preserve">        </w:t>
      </w:r>
      <w:proofErr w:type="spellStart"/>
      <w:proofErr w:type="gramStart"/>
      <w:r>
        <w:t>self.sniffing</w:t>
      </w:r>
      <w:proofErr w:type="gramEnd"/>
      <w:r>
        <w:t>_thread.start</w:t>
      </w:r>
      <w:proofErr w:type="spellEnd"/>
      <w:r>
        <w:t>()</w:t>
      </w:r>
    </w:p>
    <w:p w14:paraId="1214F5D4" w14:textId="77777777" w:rsidR="00966DCD" w:rsidRDefault="00966DCD" w:rsidP="00966DCD"/>
    <w:p w14:paraId="49277CCA" w14:textId="77777777" w:rsidR="00966DCD" w:rsidRDefault="00966DCD" w:rsidP="00966DCD">
      <w:r>
        <w:t xml:space="preserve">    def </w:t>
      </w:r>
      <w:proofErr w:type="spellStart"/>
      <w:r>
        <w:t>stop_sniffing</w:t>
      </w:r>
      <w:proofErr w:type="spellEnd"/>
      <w:r>
        <w:t>(self):</w:t>
      </w:r>
    </w:p>
    <w:p w14:paraId="0AEB22C2" w14:textId="77777777" w:rsidR="00966DCD" w:rsidRDefault="00966DCD" w:rsidP="00966DCD">
      <w:r>
        <w:t xml:space="preserve">        </w:t>
      </w:r>
      <w:proofErr w:type="spellStart"/>
      <w:proofErr w:type="gramStart"/>
      <w:r>
        <w:t>self.sniffing</w:t>
      </w:r>
      <w:proofErr w:type="spellEnd"/>
      <w:proofErr w:type="gramEnd"/>
      <w:r>
        <w:t xml:space="preserve"> = False</w:t>
      </w:r>
    </w:p>
    <w:p w14:paraId="79A129FD" w14:textId="77777777" w:rsidR="00966DCD" w:rsidRDefault="00966DCD" w:rsidP="00966DCD">
      <w:r>
        <w:t xml:space="preserve">        </w:t>
      </w:r>
      <w:proofErr w:type="spellStart"/>
      <w:proofErr w:type="gramStart"/>
      <w:r>
        <w:t>self.start</w:t>
      </w:r>
      <w:proofErr w:type="gramEnd"/>
      <w:r>
        <w:t>_button.config</w:t>
      </w:r>
      <w:proofErr w:type="spellEnd"/>
      <w:r>
        <w:t>(state=</w:t>
      </w:r>
      <w:proofErr w:type="spellStart"/>
      <w:r>
        <w:t>tk.NORMAL</w:t>
      </w:r>
      <w:proofErr w:type="spellEnd"/>
      <w:r>
        <w:t>)</w:t>
      </w:r>
    </w:p>
    <w:p w14:paraId="36D4D3FC" w14:textId="77777777" w:rsidR="00966DCD" w:rsidRDefault="00966DCD" w:rsidP="00966DCD">
      <w:r>
        <w:t xml:space="preserve">        </w:t>
      </w:r>
      <w:proofErr w:type="spellStart"/>
      <w:proofErr w:type="gramStart"/>
      <w:r>
        <w:t>self.stop</w:t>
      </w:r>
      <w:proofErr w:type="gramEnd"/>
      <w:r>
        <w:t>_button.config</w:t>
      </w:r>
      <w:proofErr w:type="spellEnd"/>
      <w:r>
        <w:t>(state=</w:t>
      </w:r>
      <w:proofErr w:type="spellStart"/>
      <w:r>
        <w:t>tk.DISABLED</w:t>
      </w:r>
      <w:proofErr w:type="spellEnd"/>
      <w:r>
        <w:t>)</w:t>
      </w:r>
    </w:p>
    <w:p w14:paraId="1DD534CE" w14:textId="77777777" w:rsidR="00966DCD" w:rsidRDefault="00966DCD" w:rsidP="00966DCD">
      <w:r>
        <w:t xml:space="preserve">        </w:t>
      </w:r>
      <w:proofErr w:type="gramStart"/>
      <w:r>
        <w:t>print(</w:t>
      </w:r>
      <w:proofErr w:type="gramEnd"/>
      <w:r>
        <w:t>"Stopping packet sniffing...")</w:t>
      </w:r>
    </w:p>
    <w:p w14:paraId="1757768A" w14:textId="77777777" w:rsidR="00966DCD" w:rsidRDefault="00966DCD" w:rsidP="00966DCD"/>
    <w:p w14:paraId="116B4C59" w14:textId="77777777" w:rsidR="00966DCD" w:rsidRDefault="00966DCD" w:rsidP="00966DCD">
      <w:r>
        <w:t xml:space="preserve">    def </w:t>
      </w:r>
      <w:proofErr w:type="spellStart"/>
      <w:r>
        <w:t>add_rule</w:t>
      </w:r>
      <w:proofErr w:type="spellEnd"/>
      <w:r>
        <w:t>(self):</w:t>
      </w:r>
    </w:p>
    <w:p w14:paraId="5C5CBF5B" w14:textId="77777777" w:rsidR="00966DCD" w:rsidRDefault="00966DCD" w:rsidP="00966DCD">
      <w:r>
        <w:t xml:space="preserve">        </w:t>
      </w:r>
      <w:proofErr w:type="spellStart"/>
      <w:r>
        <w:t>rule_name</w:t>
      </w:r>
      <w:proofErr w:type="spellEnd"/>
      <w:r>
        <w:t xml:space="preserve"> = </w:t>
      </w:r>
      <w:proofErr w:type="spellStart"/>
      <w:proofErr w:type="gramStart"/>
      <w:r>
        <w:t>self.rule_name_entry.get</w:t>
      </w:r>
      <w:proofErr w:type="spellEnd"/>
      <w:r>
        <w:t>(</w:t>
      </w:r>
      <w:proofErr w:type="gramEnd"/>
      <w:r>
        <w:t>)</w:t>
      </w:r>
    </w:p>
    <w:p w14:paraId="6D25FBC5" w14:textId="77777777" w:rsidR="00966DCD" w:rsidRDefault="00966DCD" w:rsidP="00966DCD">
      <w:r>
        <w:t xml:space="preserve">        pattern = </w:t>
      </w:r>
      <w:proofErr w:type="spellStart"/>
      <w:proofErr w:type="gramStart"/>
      <w:r>
        <w:t>self.pattern_entry.get</w:t>
      </w:r>
      <w:proofErr w:type="spellEnd"/>
      <w:r>
        <w:t>(</w:t>
      </w:r>
      <w:proofErr w:type="gramEnd"/>
      <w:r>
        <w:t>)</w:t>
      </w:r>
    </w:p>
    <w:p w14:paraId="65389C1E" w14:textId="77777777" w:rsidR="00966DCD" w:rsidRDefault="00966DCD" w:rsidP="00966DCD">
      <w:r>
        <w:t xml:space="preserve">        action = </w:t>
      </w:r>
      <w:proofErr w:type="spellStart"/>
      <w:proofErr w:type="gramStart"/>
      <w:r>
        <w:t>self.action_entry.get</w:t>
      </w:r>
      <w:proofErr w:type="spellEnd"/>
      <w:r>
        <w:t>(</w:t>
      </w:r>
      <w:proofErr w:type="gramEnd"/>
      <w:r>
        <w:t>)</w:t>
      </w:r>
    </w:p>
    <w:p w14:paraId="47CA05F0" w14:textId="77777777" w:rsidR="00966DCD" w:rsidRDefault="00966DCD" w:rsidP="00966DCD">
      <w:r>
        <w:t xml:space="preserve">        if </w:t>
      </w:r>
      <w:proofErr w:type="spellStart"/>
      <w:r>
        <w:t>rule_name</w:t>
      </w:r>
      <w:proofErr w:type="spellEnd"/>
      <w:r>
        <w:t xml:space="preserve"> and pattern and action:</w:t>
      </w:r>
    </w:p>
    <w:p w14:paraId="2C529644" w14:textId="77777777" w:rsidR="00966DCD" w:rsidRDefault="00966DCD" w:rsidP="00966DCD">
      <w:r>
        <w:t xml:space="preserve">            </w:t>
      </w:r>
      <w:proofErr w:type="spellStart"/>
      <w:r>
        <w:t>add_</w:t>
      </w:r>
      <w:proofErr w:type="gramStart"/>
      <w:r>
        <w:t>rule</w:t>
      </w:r>
      <w:proofErr w:type="spellEnd"/>
      <w:r>
        <w:t>(</w:t>
      </w:r>
      <w:proofErr w:type="spellStart"/>
      <w:proofErr w:type="gramEnd"/>
      <w:r>
        <w:t>self.conn</w:t>
      </w:r>
      <w:proofErr w:type="spellEnd"/>
      <w:r>
        <w:t xml:space="preserve">, </w:t>
      </w:r>
      <w:proofErr w:type="spellStart"/>
      <w:r>
        <w:t>rule_name</w:t>
      </w:r>
      <w:proofErr w:type="spellEnd"/>
      <w:r>
        <w:t>, pattern, action)</w:t>
      </w:r>
    </w:p>
    <w:p w14:paraId="775B6C84" w14:textId="77777777" w:rsidR="00966DCD" w:rsidRDefault="00966DCD" w:rsidP="00966DCD">
      <w:r>
        <w:t xml:space="preserve">            </w:t>
      </w:r>
      <w:proofErr w:type="spellStart"/>
      <w:proofErr w:type="gramStart"/>
      <w:r>
        <w:t>self.rule</w:t>
      </w:r>
      <w:proofErr w:type="gramEnd"/>
      <w:r>
        <w:t>_name_entry.delete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095EFE8A" w14:textId="77777777" w:rsidR="00966DCD" w:rsidRDefault="00966DCD" w:rsidP="00966DCD">
      <w:r>
        <w:t xml:space="preserve">            </w:t>
      </w:r>
      <w:proofErr w:type="spellStart"/>
      <w:proofErr w:type="gramStart"/>
      <w:r>
        <w:t>self.pattern</w:t>
      </w:r>
      <w:proofErr w:type="gramEnd"/>
      <w:r>
        <w:t>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1C57ADE8" w14:textId="77777777" w:rsidR="00966DCD" w:rsidRDefault="00966DCD" w:rsidP="00966DCD">
      <w:r>
        <w:t xml:space="preserve">            </w:t>
      </w:r>
      <w:proofErr w:type="spellStart"/>
      <w:proofErr w:type="gramStart"/>
      <w:r>
        <w:t>self.action</w:t>
      </w:r>
      <w:proofErr w:type="gramEnd"/>
      <w:r>
        <w:t>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AB7527A" w14:textId="77777777" w:rsidR="00966DCD" w:rsidRDefault="00966DCD" w:rsidP="00966DCD">
      <w:r>
        <w:t xml:space="preserve">        else:</w:t>
      </w:r>
    </w:p>
    <w:p w14:paraId="15E4112D" w14:textId="77777777" w:rsidR="00966DCD" w:rsidRDefault="00966DCD" w:rsidP="00966DCD"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("Input Error", "Please fill all fields.")</w:t>
      </w:r>
    </w:p>
    <w:p w14:paraId="6973B2AD" w14:textId="77777777" w:rsidR="00966DCD" w:rsidRDefault="00966DCD" w:rsidP="00966DCD"/>
    <w:p w14:paraId="169A940E" w14:textId="77777777" w:rsidR="00966DCD" w:rsidRDefault="00966DCD" w:rsidP="00966DCD">
      <w:r>
        <w:lastRenderedPageBreak/>
        <w:t xml:space="preserve">    def </w:t>
      </w:r>
      <w:proofErr w:type="spellStart"/>
      <w:r>
        <w:t>update_logs_display</w:t>
      </w:r>
      <w:proofErr w:type="spellEnd"/>
      <w:r>
        <w:t>(self):</w:t>
      </w:r>
    </w:p>
    <w:p w14:paraId="432EA491" w14:textId="77777777" w:rsidR="00966DCD" w:rsidRDefault="00966DCD" w:rsidP="00966DCD">
      <w:r>
        <w:t xml:space="preserve">        </w:t>
      </w:r>
      <w:proofErr w:type="spellStart"/>
      <w:proofErr w:type="gramStart"/>
      <w:r>
        <w:t>self.logs</w:t>
      </w:r>
      <w:proofErr w:type="gramEnd"/>
      <w:r>
        <w:t>_text.delete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6F6C3374" w14:textId="77777777" w:rsidR="00966DCD" w:rsidRDefault="00966DCD" w:rsidP="00966DCD">
      <w:r>
        <w:t xml:space="preserve">        cursor = </w:t>
      </w:r>
      <w:proofErr w:type="spellStart"/>
      <w:proofErr w:type="gramStart"/>
      <w:r>
        <w:t>self.conn</w:t>
      </w:r>
      <w:proofErr w:type="gramEnd"/>
      <w:r>
        <w:t>.cursor</w:t>
      </w:r>
      <w:proofErr w:type="spellEnd"/>
      <w:r>
        <w:t>()</w:t>
      </w:r>
    </w:p>
    <w:p w14:paraId="24FECEBF" w14:textId="77777777" w:rsidR="00966DCD" w:rsidRDefault="00966DCD" w:rsidP="00966DCD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("SELECT * FROM logs ORDER BY timestamp DESC")</w:t>
      </w:r>
    </w:p>
    <w:p w14:paraId="5E4E348D" w14:textId="77777777" w:rsidR="00966DCD" w:rsidRDefault="00966DCD" w:rsidP="00966DCD">
      <w:r>
        <w:t xml:space="preserve">        logs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942E3C7" w14:textId="77777777" w:rsidR="00966DCD" w:rsidRDefault="00966DCD" w:rsidP="00966DCD">
      <w:r>
        <w:t xml:space="preserve">        for log in logs:</w:t>
      </w:r>
    </w:p>
    <w:p w14:paraId="16295257" w14:textId="77777777" w:rsidR="00966DCD" w:rsidRDefault="00966DCD" w:rsidP="00966DCD">
      <w:r>
        <w:t xml:space="preserve">            </w:t>
      </w:r>
      <w:proofErr w:type="spellStart"/>
      <w:proofErr w:type="gramStart"/>
      <w:r>
        <w:t>self.logs</w:t>
      </w:r>
      <w:proofErr w:type="gramEnd"/>
      <w:r>
        <w:t>_text.insert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gramStart"/>
      <w:r>
        <w:t>f"{</w:t>
      </w:r>
      <w:proofErr w:type="gramEnd"/>
      <w:r>
        <w:t>log[1]} | {log[2]} -&gt; {log[3]} | {log[4]} | {log[5]}\n")</w:t>
      </w:r>
    </w:p>
    <w:p w14:paraId="4A488F9F" w14:textId="77777777" w:rsidR="00966DCD" w:rsidRDefault="00966DCD" w:rsidP="00966DCD"/>
    <w:p w14:paraId="5CBAB38E" w14:textId="77777777" w:rsidR="00966DCD" w:rsidRDefault="00966DCD" w:rsidP="00966DCD">
      <w:r>
        <w:t xml:space="preserve">    def </w:t>
      </w:r>
      <w:proofErr w:type="spellStart"/>
      <w:r>
        <w:t>clear_logs</w:t>
      </w:r>
      <w:proofErr w:type="spellEnd"/>
      <w:r>
        <w:t>(self):</w:t>
      </w:r>
    </w:p>
    <w:p w14:paraId="018744E7" w14:textId="77777777" w:rsidR="00966DCD" w:rsidRDefault="00966DCD" w:rsidP="00966DCD">
      <w:r>
        <w:t xml:space="preserve">        cursor = </w:t>
      </w:r>
      <w:proofErr w:type="spellStart"/>
      <w:proofErr w:type="gramStart"/>
      <w:r>
        <w:t>self.conn</w:t>
      </w:r>
      <w:proofErr w:type="gramEnd"/>
      <w:r>
        <w:t>.cursor</w:t>
      </w:r>
      <w:proofErr w:type="spellEnd"/>
      <w:r>
        <w:t>()</w:t>
      </w:r>
    </w:p>
    <w:p w14:paraId="3D6AFE20" w14:textId="77777777" w:rsidR="00966DCD" w:rsidRDefault="00966DCD" w:rsidP="00966DCD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("DELETE FROM logs")</w:t>
      </w:r>
    </w:p>
    <w:p w14:paraId="4CA3F1E9" w14:textId="77777777" w:rsidR="00966DCD" w:rsidRDefault="00966DCD" w:rsidP="00966DCD"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4884463E" w14:textId="77777777" w:rsidR="00966DCD" w:rsidRDefault="00966DCD" w:rsidP="00966DCD">
      <w:r>
        <w:t xml:space="preserve">        </w:t>
      </w:r>
      <w:proofErr w:type="spellStart"/>
      <w:proofErr w:type="gramStart"/>
      <w:r>
        <w:t>self.update</w:t>
      </w:r>
      <w:proofErr w:type="gramEnd"/>
      <w:r>
        <w:t>_logs_display</w:t>
      </w:r>
      <w:proofErr w:type="spellEnd"/>
      <w:r>
        <w:t>()</w:t>
      </w:r>
    </w:p>
    <w:p w14:paraId="1587A71F" w14:textId="77777777" w:rsidR="00966DCD" w:rsidRDefault="00966DCD" w:rsidP="00966DCD"/>
    <w:p w14:paraId="102307A3" w14:textId="77777777" w:rsidR="00966DCD" w:rsidRDefault="00966DCD" w:rsidP="00966DCD">
      <w:r>
        <w:t>if _name_ =</w:t>
      </w:r>
      <w:proofErr w:type="gramStart"/>
      <w:r>
        <w:t>= "_</w:t>
      </w:r>
      <w:proofErr w:type="gramEnd"/>
      <w:r>
        <w:t>main_":</w:t>
      </w:r>
    </w:p>
    <w:p w14:paraId="2AE8B49C" w14:textId="77777777" w:rsidR="00966DCD" w:rsidRDefault="00966DCD" w:rsidP="00966DCD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C658795" w14:textId="77777777" w:rsidR="00966DCD" w:rsidRDefault="00966DCD" w:rsidP="00966DCD">
      <w:r>
        <w:t xml:space="preserve">    app = </w:t>
      </w:r>
      <w:proofErr w:type="spellStart"/>
      <w:r>
        <w:t>IDPSApp</w:t>
      </w:r>
      <w:proofErr w:type="spellEnd"/>
      <w:r>
        <w:t>(root)</w:t>
      </w:r>
    </w:p>
    <w:p w14:paraId="063B53DE" w14:textId="1E0F40D6" w:rsidR="006D3A72" w:rsidRPr="00966DCD" w:rsidRDefault="00966DCD" w:rsidP="00966DCD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6D3A72" w:rsidRPr="00966DCD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2ED45" w14:textId="77777777" w:rsidR="004E298B" w:rsidRDefault="004E298B">
      <w:pPr>
        <w:spacing w:line="240" w:lineRule="auto"/>
      </w:pPr>
      <w:r>
        <w:separator/>
      </w:r>
    </w:p>
  </w:endnote>
  <w:endnote w:type="continuationSeparator" w:id="0">
    <w:p w14:paraId="3B6611B3" w14:textId="77777777" w:rsidR="004E298B" w:rsidRDefault="004E2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3DEEE" w14:textId="77777777" w:rsidR="004E298B" w:rsidRDefault="004E298B">
      <w:pPr>
        <w:spacing w:line="240" w:lineRule="auto"/>
      </w:pPr>
      <w:r>
        <w:separator/>
      </w:r>
    </w:p>
  </w:footnote>
  <w:footnote w:type="continuationSeparator" w:id="0">
    <w:p w14:paraId="632E98A8" w14:textId="77777777" w:rsidR="004E298B" w:rsidRDefault="004E29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922490756">
    <w:abstractNumId w:val="10"/>
  </w:num>
  <w:num w:numId="2" w16cid:durableId="1814986102">
    <w:abstractNumId w:val="10"/>
    <w:lvlOverride w:ilvl="0">
      <w:startOverride w:val="1"/>
    </w:lvlOverride>
  </w:num>
  <w:num w:numId="3" w16cid:durableId="1828132302">
    <w:abstractNumId w:val="10"/>
  </w:num>
  <w:num w:numId="4" w16cid:durableId="304313664">
    <w:abstractNumId w:val="10"/>
    <w:lvlOverride w:ilvl="0">
      <w:startOverride w:val="1"/>
    </w:lvlOverride>
  </w:num>
  <w:num w:numId="5" w16cid:durableId="258635267">
    <w:abstractNumId w:val="8"/>
  </w:num>
  <w:num w:numId="6" w16cid:durableId="194343488">
    <w:abstractNumId w:val="10"/>
    <w:lvlOverride w:ilvl="0">
      <w:startOverride w:val="1"/>
    </w:lvlOverride>
  </w:num>
  <w:num w:numId="7" w16cid:durableId="17903194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4652566">
    <w:abstractNumId w:val="9"/>
  </w:num>
  <w:num w:numId="9" w16cid:durableId="3274384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70031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1378004">
    <w:abstractNumId w:val="7"/>
  </w:num>
  <w:num w:numId="12" w16cid:durableId="838429088">
    <w:abstractNumId w:val="6"/>
  </w:num>
  <w:num w:numId="13" w16cid:durableId="1430616546">
    <w:abstractNumId w:val="5"/>
  </w:num>
  <w:num w:numId="14" w16cid:durableId="892737952">
    <w:abstractNumId w:val="4"/>
  </w:num>
  <w:num w:numId="15" w16cid:durableId="250815573">
    <w:abstractNumId w:val="3"/>
  </w:num>
  <w:num w:numId="16" w16cid:durableId="266543360">
    <w:abstractNumId w:val="2"/>
  </w:num>
  <w:num w:numId="17" w16cid:durableId="640188261">
    <w:abstractNumId w:val="1"/>
  </w:num>
  <w:num w:numId="18" w16cid:durableId="104085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D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298B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66DCD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EF61D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672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ish\AppData\Local\Microsoft\Office\16.0\DTS\en-IN%7b0F49FC3E-C0F9-40FC-8F8C-3FCBC8B42B8F%7d\%7b7AAB5F23-491A-4F75-A74F-8CAC00B9D1B7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{7AAB5F23-491A-4F75-A74F-8CAC00B9D1B7}tf10002117_win32</Template>
  <TotalTime>0</TotalTime>
  <Pages>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2025-03-21T07:26:00Z</dcterms:created>
  <dcterms:modified xsi:type="dcterms:W3CDTF">2025-03-21T07:28:00Z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